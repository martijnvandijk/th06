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4C6D" w14:textId="77777777" w:rsidR="00E813D6" w:rsidRDefault="00CE2D79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  <w:r>
        <w:rPr>
          <w:rFonts w:ascii="Arial" w:hAnsi="Arial" w:cs="Arial"/>
          <w:b/>
          <w:sz w:val="18"/>
        </w:rPr>
        <w:tab/>
      </w:r>
    </w:p>
    <w:p w14:paraId="0AB8CA2B" w14:textId="77777777" w:rsidR="00E813D6" w:rsidRDefault="00E813D6" w:rsidP="00E813D6">
      <w:pPr>
        <w:pStyle w:val="Lijstalinea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14:paraId="6E307B8E" w14:textId="77777777" w:rsidR="00F44697" w:rsidRPr="00841A1A" w:rsidRDefault="00F44697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Opening</w:t>
      </w:r>
    </w:p>
    <w:p w14:paraId="5500EFAB" w14:textId="77777777" w:rsidR="00F020A8" w:rsidRPr="00841A1A" w:rsidRDefault="00D13F68" w:rsidP="004C050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voorzitter </w:t>
      </w:r>
      <w:r w:rsidR="00315515">
        <w:rPr>
          <w:rFonts w:ascii="Arial" w:hAnsi="Arial" w:cs="Arial"/>
          <w:sz w:val="18"/>
          <w:szCs w:val="18"/>
        </w:rPr>
        <w:t xml:space="preserve">(teamleider) </w:t>
      </w:r>
      <w:r>
        <w:rPr>
          <w:rFonts w:ascii="Arial" w:hAnsi="Arial" w:cs="Arial"/>
          <w:sz w:val="18"/>
          <w:szCs w:val="18"/>
        </w:rPr>
        <w:t>opent de vergadering</w:t>
      </w:r>
    </w:p>
    <w:p w14:paraId="1FF76158" w14:textId="77777777" w:rsidR="00841A1A" w:rsidRPr="00F44697" w:rsidRDefault="00841A1A" w:rsidP="00BF2624">
      <w:pPr>
        <w:pStyle w:val="Lijstalinea"/>
        <w:ind w:left="709"/>
        <w:contextualSpacing w:val="0"/>
        <w:jc w:val="both"/>
        <w:rPr>
          <w:rFonts w:ascii="Arial" w:hAnsi="Arial" w:cs="Arial"/>
          <w:sz w:val="18"/>
        </w:rPr>
      </w:pPr>
    </w:p>
    <w:p w14:paraId="705E27DC" w14:textId="77777777" w:rsidR="00F44697" w:rsidRPr="00841A1A" w:rsidRDefault="00F44697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Vaststellen definitieve agenda</w:t>
      </w:r>
    </w:p>
    <w:p w14:paraId="672C1A48" w14:textId="7C5D6D26" w:rsidR="00344470" w:rsidRDefault="00344470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</w:t>
      </w:r>
      <w:r w:rsidR="00315515">
        <w:rPr>
          <w:rFonts w:ascii="Arial" w:hAnsi="Arial" w:cs="Arial"/>
          <w:sz w:val="18"/>
          <w:szCs w:val="18"/>
        </w:rPr>
        <w:t xml:space="preserve">onderstaande </w:t>
      </w:r>
      <w:r>
        <w:rPr>
          <w:rFonts w:ascii="Arial" w:hAnsi="Arial" w:cs="Arial"/>
          <w:sz w:val="18"/>
          <w:szCs w:val="18"/>
        </w:rPr>
        <w:t>agenda</w:t>
      </w:r>
      <w:r w:rsidR="00D13F68">
        <w:rPr>
          <w:rFonts w:ascii="Arial" w:hAnsi="Arial" w:cs="Arial"/>
          <w:sz w:val="18"/>
          <w:szCs w:val="18"/>
        </w:rPr>
        <w:t xml:space="preserve">punten </w:t>
      </w:r>
      <w:r>
        <w:rPr>
          <w:rFonts w:ascii="Arial" w:hAnsi="Arial" w:cs="Arial"/>
          <w:sz w:val="18"/>
          <w:szCs w:val="18"/>
        </w:rPr>
        <w:t>word</w:t>
      </w:r>
      <w:r w:rsidR="00D13F68">
        <w:rPr>
          <w:rFonts w:ascii="Arial" w:hAnsi="Arial" w:cs="Arial"/>
          <w:sz w:val="18"/>
          <w:szCs w:val="18"/>
        </w:rPr>
        <w:t>en</w:t>
      </w:r>
      <w:r w:rsidR="00C64D9A">
        <w:rPr>
          <w:rFonts w:ascii="Arial" w:hAnsi="Arial" w:cs="Arial"/>
          <w:sz w:val="18"/>
          <w:szCs w:val="18"/>
        </w:rPr>
        <w:t xml:space="preserve"> </w:t>
      </w:r>
      <w:r w:rsidR="00315515">
        <w:rPr>
          <w:rFonts w:ascii="Arial" w:hAnsi="Arial" w:cs="Arial"/>
          <w:sz w:val="18"/>
          <w:szCs w:val="18"/>
        </w:rPr>
        <w:t xml:space="preserve">uitgebreid / </w:t>
      </w:r>
      <w:r>
        <w:rPr>
          <w:rFonts w:ascii="Arial" w:hAnsi="Arial" w:cs="Arial"/>
          <w:sz w:val="18"/>
          <w:szCs w:val="18"/>
        </w:rPr>
        <w:t>vastgesteld.</w:t>
      </w:r>
    </w:p>
    <w:p w14:paraId="21F923A2" w14:textId="77777777" w:rsidR="00841A1A" w:rsidRPr="00841A1A" w:rsidRDefault="00841A1A" w:rsidP="00BF2624">
      <w:pPr>
        <w:jc w:val="both"/>
        <w:rPr>
          <w:rFonts w:ascii="Arial" w:hAnsi="Arial" w:cs="Arial"/>
          <w:sz w:val="18"/>
        </w:rPr>
      </w:pPr>
    </w:p>
    <w:p w14:paraId="6DD8D1C5" w14:textId="77777777" w:rsidR="0055411C" w:rsidRDefault="00F44697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Mededelingen</w:t>
      </w:r>
    </w:p>
    <w:p w14:paraId="31F45D31" w14:textId="77777777" w:rsidR="004C0500" w:rsidRDefault="00315515" w:rsidP="004C050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Schrijf hier de mededelingen en afspraken uit de teamleidersvergadering die van belang zijn voor het team</w:t>
      </w:r>
    </w:p>
    <w:p w14:paraId="06A7E690" w14:textId="77777777" w:rsidR="007A25A5" w:rsidRDefault="007A25A5" w:rsidP="00BF2624">
      <w:pPr>
        <w:jc w:val="both"/>
        <w:rPr>
          <w:rFonts w:ascii="Arial" w:hAnsi="Arial" w:cs="Arial"/>
          <w:sz w:val="18"/>
          <w:szCs w:val="18"/>
        </w:rPr>
      </w:pPr>
    </w:p>
    <w:p w14:paraId="7244D9E8" w14:textId="77777777" w:rsidR="00344470" w:rsidRDefault="00344470" w:rsidP="00BF2624">
      <w:pPr>
        <w:jc w:val="both"/>
        <w:rPr>
          <w:rFonts w:ascii="Arial" w:hAnsi="Arial"/>
          <w:sz w:val="18"/>
        </w:rPr>
      </w:pPr>
    </w:p>
    <w:p w14:paraId="566890F1" w14:textId="77777777" w:rsidR="00F30AC0" w:rsidRPr="00F30AC0" w:rsidRDefault="00F30AC0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/>
          <w:sz w:val="18"/>
        </w:rPr>
      </w:pPr>
      <w:r w:rsidRPr="00F30AC0">
        <w:rPr>
          <w:rFonts w:ascii="Arial" w:hAnsi="Arial" w:cs="Arial"/>
          <w:b/>
          <w:sz w:val="18"/>
        </w:rPr>
        <w:t>Te behandelen punten</w:t>
      </w:r>
      <w:r w:rsidR="00775127">
        <w:rPr>
          <w:rFonts w:ascii="Arial" w:hAnsi="Arial" w:cs="Arial"/>
          <w:b/>
          <w:sz w:val="18"/>
        </w:rPr>
        <w:t xml:space="preserve"> (noemen)</w:t>
      </w:r>
    </w:p>
    <w:p w14:paraId="048D4A8A" w14:textId="77777777" w:rsidR="00F30AC0" w:rsidRDefault="00F30AC0" w:rsidP="00F30AC0">
      <w:pPr>
        <w:jc w:val="both"/>
        <w:rPr>
          <w:rFonts w:ascii="Arial" w:hAnsi="Arial"/>
          <w:sz w:val="18"/>
        </w:rPr>
      </w:pPr>
      <w:r w:rsidRPr="00F30AC0">
        <w:rPr>
          <w:rFonts w:ascii="Arial" w:hAnsi="Arial"/>
          <w:sz w:val="18"/>
        </w:rPr>
        <w:t>Kern: afspraken, terugzien, vooruitzien</w:t>
      </w:r>
      <w:r w:rsidR="00315515">
        <w:rPr>
          <w:rFonts w:ascii="Arial" w:hAnsi="Arial"/>
          <w:sz w:val="18"/>
        </w:rPr>
        <w:t xml:space="preserve">. </w:t>
      </w:r>
      <w:r w:rsidR="00610FCF">
        <w:rPr>
          <w:rFonts w:ascii="Arial" w:hAnsi="Arial"/>
          <w:sz w:val="18"/>
        </w:rPr>
        <w:t>Afspraken vastleggen.</w:t>
      </w:r>
    </w:p>
    <w:p w14:paraId="3B715392" w14:textId="77777777" w:rsidR="0037443F" w:rsidRDefault="0037443F" w:rsidP="00211DE6">
      <w:pPr>
        <w:jc w:val="both"/>
        <w:rPr>
          <w:rFonts w:ascii="Arial" w:hAnsi="Arial" w:cs="Arial"/>
          <w:sz w:val="18"/>
        </w:rPr>
      </w:pPr>
    </w:p>
    <w:p w14:paraId="059FCDCD" w14:textId="77777777" w:rsidR="00F44697" w:rsidRPr="00BB4445" w:rsidRDefault="00F44697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Rondvraag</w:t>
      </w:r>
    </w:p>
    <w:p w14:paraId="5EA6E911" w14:textId="77777777" w:rsidR="00FD5A1E" w:rsidRDefault="00F30AC0" w:rsidP="00BB4445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Informatie uit de rondvraag</w:t>
      </w:r>
      <w:r w:rsidR="00315515">
        <w:rPr>
          <w:rFonts w:ascii="Arial" w:hAnsi="Arial" w:cs="Arial"/>
          <w:sz w:val="18"/>
        </w:rPr>
        <w:t xml:space="preserve">. Schrijf hier </w:t>
      </w:r>
      <w:r w:rsidR="00775127">
        <w:rPr>
          <w:rFonts w:ascii="Arial" w:hAnsi="Arial" w:cs="Arial"/>
          <w:sz w:val="18"/>
        </w:rPr>
        <w:t xml:space="preserve">in punten </w:t>
      </w:r>
      <w:r w:rsidR="00315515">
        <w:rPr>
          <w:rFonts w:ascii="Arial" w:hAnsi="Arial" w:cs="Arial"/>
          <w:sz w:val="18"/>
        </w:rPr>
        <w:t>een samenvatting wat er tijdens de rondvraag aan de orde komt.</w:t>
      </w:r>
    </w:p>
    <w:p w14:paraId="444828D6" w14:textId="77777777" w:rsidR="00B46C4F" w:rsidRPr="00BB4445" w:rsidRDefault="00B46C4F" w:rsidP="00BB4445">
      <w:pPr>
        <w:jc w:val="both"/>
        <w:rPr>
          <w:rFonts w:ascii="Arial" w:hAnsi="Arial" w:cs="Arial"/>
          <w:sz w:val="18"/>
        </w:rPr>
      </w:pPr>
    </w:p>
    <w:p w14:paraId="1F5376A8" w14:textId="77777777" w:rsidR="00F44697" w:rsidRPr="00BB4445" w:rsidRDefault="00F44697" w:rsidP="00BF2624">
      <w:pPr>
        <w:pStyle w:val="Lijstalinea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Sluiting</w:t>
      </w:r>
    </w:p>
    <w:p w14:paraId="5FFBC77F" w14:textId="77777777" w:rsidR="00BB4445" w:rsidRPr="00BB4445" w:rsidRDefault="00F30AC0" w:rsidP="00BB4445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 voorzitter sluit de vergadering om </w:t>
      </w:r>
    </w:p>
    <w:p w14:paraId="59214361" w14:textId="77777777" w:rsidR="00F4133E" w:rsidRPr="00651425" w:rsidRDefault="00F4133E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6C22BDD2" w14:textId="77777777"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0BD91C7A" w14:textId="77777777"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2326191D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079E2822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59765579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2BB9FAD8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18D8FBED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57456333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1BFB8CE5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1C590037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1D69FB59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05DC561C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70E01C4D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60AAB5A6" w14:textId="77777777" w:rsidR="00CF2A20" w:rsidRDefault="00CF2A2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10078EEE" w14:textId="77777777" w:rsidR="00CF2A20" w:rsidRDefault="00CF2A2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0D02E9FA" w14:textId="77777777" w:rsidR="00563795" w:rsidRDefault="00563795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43D6C10F" w14:textId="77777777" w:rsidR="002F2CC0" w:rsidRDefault="002F2CC0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20B940DB" w14:textId="77777777"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7DF9D451" w14:textId="77777777" w:rsidR="00F4133E" w:rsidRDefault="00AE4CC9" w:rsidP="00BF262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Afspraken en </w:t>
      </w:r>
      <w:r w:rsidR="00F4133E" w:rsidRPr="00651425">
        <w:rPr>
          <w:rFonts w:ascii="Arial" w:hAnsi="Arial" w:cs="Arial"/>
          <w:b/>
          <w:sz w:val="18"/>
          <w:szCs w:val="18"/>
        </w:rPr>
        <w:t>Actiepunten:</w:t>
      </w:r>
    </w:p>
    <w:p w14:paraId="7453218E" w14:textId="77777777" w:rsidR="00EF625E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3"/>
        <w:gridCol w:w="2050"/>
        <w:gridCol w:w="1786"/>
        <w:gridCol w:w="1976"/>
      </w:tblGrid>
      <w:tr w:rsidR="00EF625E" w:rsidRPr="00651425" w14:paraId="18C9B420" w14:textId="77777777" w:rsidTr="00F93C92">
        <w:tc>
          <w:tcPr>
            <w:tcW w:w="2943" w:type="dxa"/>
            <w:shd w:val="clear" w:color="auto" w:fill="EEECE1" w:themeFill="background2"/>
          </w:tcPr>
          <w:p w14:paraId="343B47C9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3DC5F4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14:paraId="19E01CFA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C4558C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14:paraId="1812B494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EEECE1" w:themeFill="background2"/>
          </w:tcPr>
          <w:p w14:paraId="20A647A4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17290F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Datum actief</w:t>
            </w:r>
          </w:p>
        </w:tc>
        <w:tc>
          <w:tcPr>
            <w:tcW w:w="1976" w:type="dxa"/>
            <w:shd w:val="clear" w:color="auto" w:fill="EEECE1" w:themeFill="background2"/>
          </w:tcPr>
          <w:p w14:paraId="618EED0E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290C4D" w14:textId="77777777"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afhandelen </w:t>
            </w:r>
          </w:p>
        </w:tc>
      </w:tr>
      <w:tr w:rsidR="00F01E3F" w:rsidRPr="00651425" w14:paraId="0A0E832A" w14:textId="77777777" w:rsidTr="00EF625E">
        <w:tc>
          <w:tcPr>
            <w:tcW w:w="2943" w:type="dxa"/>
          </w:tcPr>
          <w:p w14:paraId="0D0FF46A" w14:textId="78856835"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14:paraId="3820303E" w14:textId="5171097A"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45E79B08" w14:textId="276B10D2"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613359F2" w14:textId="27313FD8"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306B" w:rsidRPr="00651425" w14:paraId="38AB2A31" w14:textId="77777777" w:rsidTr="00EF625E">
        <w:tc>
          <w:tcPr>
            <w:tcW w:w="2943" w:type="dxa"/>
          </w:tcPr>
          <w:p w14:paraId="69CAAB76" w14:textId="602ACD56" w:rsidR="0072306B" w:rsidRDefault="0072306B" w:rsidP="00BF2624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50" w:type="dxa"/>
          </w:tcPr>
          <w:p w14:paraId="1F20B977" w14:textId="0A57AA3E" w:rsidR="00906BEB" w:rsidRDefault="00906BE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4577DDC7" w14:textId="402C9B89" w:rsidR="0072306B" w:rsidRDefault="0072306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2283E314" w14:textId="30FB9FC2" w:rsidR="0072306B" w:rsidRDefault="0072306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4B88" w:rsidRPr="00651425" w14:paraId="5602B357" w14:textId="77777777" w:rsidTr="00EF625E">
        <w:tc>
          <w:tcPr>
            <w:tcW w:w="2943" w:type="dxa"/>
          </w:tcPr>
          <w:p w14:paraId="197E6EEC" w14:textId="7250CE60" w:rsidR="00B54B88" w:rsidRDefault="00B54B88" w:rsidP="00B54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50" w:type="dxa"/>
          </w:tcPr>
          <w:p w14:paraId="22721466" w14:textId="2812BFB2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0D855D88" w14:textId="541AED69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5061E107" w14:textId="65143AA6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4B88" w:rsidRPr="00651425" w14:paraId="197AD9CE" w14:textId="77777777" w:rsidTr="00A959E8">
        <w:tc>
          <w:tcPr>
            <w:tcW w:w="2943" w:type="dxa"/>
          </w:tcPr>
          <w:p w14:paraId="40A6FCBA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14:paraId="613A4987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1423B7B5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394B514D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4B88" w:rsidRPr="00651425" w14:paraId="52B76257" w14:textId="77777777" w:rsidTr="00A959E8">
        <w:tc>
          <w:tcPr>
            <w:tcW w:w="2943" w:type="dxa"/>
          </w:tcPr>
          <w:p w14:paraId="19027DB8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14:paraId="0F9DB312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2FEB67FF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75016CC9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4B88" w:rsidRPr="00651425" w14:paraId="7D0BC79F" w14:textId="77777777" w:rsidTr="00A959E8">
        <w:tc>
          <w:tcPr>
            <w:tcW w:w="2943" w:type="dxa"/>
          </w:tcPr>
          <w:p w14:paraId="60447F3E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14:paraId="3ED24CFC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14:paraId="24E022C2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5A243B1" w14:textId="77777777" w:rsidR="00B54B88" w:rsidRDefault="00B54B88" w:rsidP="00B54B8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F6154C" w14:textId="77777777" w:rsidR="00EF625E" w:rsidRPr="00651425" w:rsidRDefault="00EF625E" w:rsidP="00BF2624">
      <w:pPr>
        <w:jc w:val="both"/>
        <w:rPr>
          <w:rFonts w:ascii="Arial" w:hAnsi="Arial" w:cs="Arial"/>
          <w:sz w:val="18"/>
          <w:szCs w:val="18"/>
        </w:rPr>
      </w:pPr>
    </w:p>
    <w:p w14:paraId="469BEC3C" w14:textId="77777777" w:rsidR="00EF625E" w:rsidRPr="00651425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p w14:paraId="66C29BA7" w14:textId="77777777" w:rsidR="00F4133E" w:rsidRPr="00651425" w:rsidRDefault="00F4133E" w:rsidP="00BF2624">
      <w:pPr>
        <w:jc w:val="both"/>
        <w:rPr>
          <w:rFonts w:ascii="Arial" w:hAnsi="Arial" w:cs="Arial"/>
          <w:sz w:val="18"/>
          <w:szCs w:val="18"/>
        </w:rPr>
      </w:pPr>
    </w:p>
    <w:p w14:paraId="52DA380C" w14:textId="77777777" w:rsidR="002B773D" w:rsidRPr="00BF614E" w:rsidRDefault="002B773D" w:rsidP="002B773D">
      <w:pPr>
        <w:pStyle w:val="Titel"/>
        <w:rPr>
          <w:b w:val="0"/>
        </w:rPr>
      </w:pPr>
      <w:r>
        <w:t>Weeklogboek</w:t>
      </w:r>
      <w:bookmarkStart w:id="1" w:name="_Toc82418744"/>
    </w:p>
    <w:bookmarkEnd w:id="1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14:paraId="3CE8AA23" w14:textId="77777777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A51128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0F8FFB7C" w14:textId="5C4B121A" w:rsidR="002B773D" w:rsidRPr="002B773D" w:rsidRDefault="002B773D" w:rsidP="00592DF2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Teamleider:</w:t>
            </w:r>
            <w:r w:rsidR="00066F15">
              <w:rPr>
                <w:rFonts w:ascii="Arial" w:hAnsi="Arial" w:cs="Arial"/>
                <w:b/>
              </w:rPr>
              <w:t xml:space="preserve"> </w:t>
            </w:r>
            <w:bookmarkStart w:id="2" w:name="_GoBack"/>
            <w:bookmarkEnd w:id="2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AF7042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62724DE5" w14:textId="2514F4EB" w:rsidR="002B773D" w:rsidRPr="002B773D" w:rsidRDefault="0037443F" w:rsidP="003744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Lesweek: </w:t>
            </w:r>
            <w:r w:rsidR="00BE3E47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2333B0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1F82DD8D" w14:textId="3D5B64CD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  <w:r w:rsidR="00BE3E47">
              <w:rPr>
                <w:rFonts w:ascii="Arial" w:hAnsi="Arial" w:cs="Arial"/>
                <w:b/>
              </w:rPr>
              <w:t xml:space="preserve"> 8</w:t>
            </w:r>
          </w:p>
          <w:p w14:paraId="7A7A324D" w14:textId="77777777"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14:paraId="24E75733" w14:textId="26243649" w:rsidR="002B773D" w:rsidRDefault="002B773D" w:rsidP="00B6134D">
      <w:pPr>
        <w:rPr>
          <w:rFonts w:ascii="Arial" w:hAnsi="Arial" w:cs="Arial"/>
        </w:rPr>
      </w:pPr>
    </w:p>
    <w:p w14:paraId="5A091731" w14:textId="77777777" w:rsidR="00B6134D" w:rsidRPr="00B6134D" w:rsidRDefault="00B6134D" w:rsidP="00B6134D">
      <w:pPr>
        <w:rPr>
          <w:rFonts w:ascii="Arial" w:hAnsi="Arial" w:cs="Arial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14:paraId="2C53007B" w14:textId="77777777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CBA093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03DBDEDA" w14:textId="4A528F2A" w:rsidR="002B773D" w:rsidRPr="002B773D" w:rsidRDefault="002B773D" w:rsidP="00592DF2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01148F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357E70BD" w14:textId="3007B01B" w:rsidR="002B773D" w:rsidRPr="002B773D" w:rsidRDefault="00AD7229" w:rsidP="003744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Lesweek:</w:t>
            </w:r>
            <w:r w:rsidR="00BE3E47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B7E4BE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7FCF1DF1" w14:textId="333CBC1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  <w:r w:rsidR="00BE3E47">
              <w:rPr>
                <w:rFonts w:ascii="Arial" w:hAnsi="Arial" w:cs="Arial"/>
                <w:b/>
              </w:rPr>
              <w:t xml:space="preserve"> 8</w:t>
            </w:r>
          </w:p>
          <w:p w14:paraId="47BCAD59" w14:textId="77777777"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14:paraId="07463DA9" w14:textId="3538657E" w:rsidR="008A7A0F" w:rsidRDefault="008A7A0F" w:rsidP="002B773D">
      <w:pPr>
        <w:rPr>
          <w:rFonts w:ascii="Arial" w:hAnsi="Arial" w:cs="Arial"/>
        </w:rPr>
      </w:pPr>
    </w:p>
    <w:p w14:paraId="2CB8411B" w14:textId="77777777" w:rsidR="002B773D" w:rsidRPr="002B773D" w:rsidRDefault="002B773D" w:rsidP="002B773D">
      <w:pPr>
        <w:rPr>
          <w:rFonts w:ascii="Arial" w:hAnsi="Arial" w:cs="Arial"/>
          <w:b/>
          <w:sz w:val="28"/>
          <w:szCs w:val="2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14:paraId="028ECD61" w14:textId="77777777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A671F1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136DE8D2" w14:textId="10EE21FA" w:rsidR="002B773D" w:rsidRPr="002B773D" w:rsidRDefault="002B773D" w:rsidP="00BE3E47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897197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05D79BA1" w14:textId="0E15678D" w:rsidR="002B773D" w:rsidRPr="002B773D" w:rsidRDefault="00AD7229" w:rsidP="003744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Lesweek:</w:t>
            </w:r>
            <w:r w:rsidR="00BE3E47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2703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5837686B" w14:textId="12C0F94C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  <w:r w:rsidR="0003147C">
              <w:rPr>
                <w:rFonts w:ascii="Arial" w:hAnsi="Arial" w:cs="Arial"/>
                <w:b/>
              </w:rPr>
              <w:t xml:space="preserve"> 8</w:t>
            </w:r>
          </w:p>
          <w:p w14:paraId="60ADB1E7" w14:textId="77777777"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14:paraId="3B69A947" w14:textId="66FD8BCD" w:rsidR="002B773D" w:rsidRDefault="002B773D" w:rsidP="002B773D">
      <w:pPr>
        <w:rPr>
          <w:rFonts w:ascii="Arial" w:hAnsi="Arial" w:cs="Arial"/>
        </w:rPr>
      </w:pPr>
    </w:p>
    <w:p w14:paraId="5F8FD49F" w14:textId="77777777" w:rsidR="00563795" w:rsidRPr="002B773D" w:rsidRDefault="00563795" w:rsidP="002B773D">
      <w:pPr>
        <w:rPr>
          <w:rFonts w:ascii="Arial" w:hAnsi="Arial" w:cs="Arial"/>
          <w:b/>
          <w:sz w:val="28"/>
          <w:szCs w:val="2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14:paraId="6B905349" w14:textId="77777777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CC1B6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4F0036D0" w14:textId="1A9A3191" w:rsidR="002B773D" w:rsidRPr="002B773D" w:rsidRDefault="002B773D" w:rsidP="00BE3E47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39F48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7B425F33" w14:textId="5CB5A6DD" w:rsidR="002B773D" w:rsidRPr="002B773D" w:rsidRDefault="00AD7229" w:rsidP="003744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Lesweek:</w:t>
            </w:r>
            <w:r w:rsidR="00BE3E47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4B23C2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14:paraId="29A7A99C" w14:textId="77777777"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  <w:r w:rsidR="00CA5F4F">
              <w:rPr>
                <w:rFonts w:ascii="Arial" w:hAnsi="Arial" w:cs="Arial"/>
                <w:b/>
              </w:rPr>
              <w:t>8</w:t>
            </w:r>
          </w:p>
          <w:p w14:paraId="2022A13D" w14:textId="77777777"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14:paraId="1AD80538" w14:textId="77777777" w:rsidR="00D7594C" w:rsidRDefault="00D7594C" w:rsidP="002B773D">
      <w:pPr>
        <w:jc w:val="both"/>
        <w:rPr>
          <w:rFonts w:ascii="Arial" w:hAnsi="Arial" w:cs="Arial"/>
        </w:rPr>
      </w:pPr>
    </w:p>
    <w:p w14:paraId="6C4CE5D2" w14:textId="2D9EAC0C" w:rsidR="002424E5" w:rsidRPr="002424E5" w:rsidRDefault="002424E5" w:rsidP="002B773D">
      <w:pPr>
        <w:jc w:val="both"/>
        <w:rPr>
          <w:rFonts w:ascii="Arial" w:hAnsi="Arial" w:cs="Arial"/>
        </w:rPr>
      </w:pPr>
    </w:p>
    <w:sectPr w:rsidR="002424E5" w:rsidRPr="002424E5" w:rsidSect="00C6236E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40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23095" w14:textId="77777777" w:rsidR="009C2D3D" w:rsidRDefault="009C2D3D">
      <w:r>
        <w:separator/>
      </w:r>
    </w:p>
  </w:endnote>
  <w:endnote w:type="continuationSeparator" w:id="0">
    <w:p w14:paraId="673B7D01" w14:textId="77777777" w:rsidR="009C2D3D" w:rsidRDefault="009C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1A0C" w14:textId="77777777"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14:paraId="2BC0ED97" w14:textId="77777777">
      <w:trPr>
        <w:trHeight w:val="800"/>
      </w:trPr>
      <w:tc>
        <w:tcPr>
          <w:tcW w:w="5240" w:type="dxa"/>
        </w:tcPr>
        <w:p w14:paraId="34920252" w14:textId="77777777" w:rsidR="00F41A90" w:rsidRPr="00FD6CEA" w:rsidRDefault="00F41A90" w:rsidP="005114C5">
          <w:pPr>
            <w:pStyle w:val="Huisstijl-Adres"/>
          </w:pPr>
          <w:bookmarkStart w:id="3" w:name="bmBedrijfsgegevens2" w:colFirst="0" w:colLast="0"/>
          <w:bookmarkStart w:id="4" w:name="bmPagina2" w:colFirst="3" w:colLast="3"/>
          <w:bookmarkStart w:id="5" w:name="bmVoettekst2" w:colFirst="1" w:colLast="1"/>
        </w:p>
      </w:tc>
      <w:bookmarkEnd w:id="3"/>
      <w:bookmarkEnd w:id="4"/>
      <w:bookmarkEnd w:id="5"/>
      <w:tc>
        <w:tcPr>
          <w:tcW w:w="3300" w:type="dxa"/>
        </w:tcPr>
        <w:p w14:paraId="606FD3F6" w14:textId="77777777" w:rsidR="00F41A90" w:rsidRDefault="00F41A90">
          <w:pPr>
            <w:pStyle w:val="Huisstijl-Adres"/>
          </w:pPr>
        </w:p>
      </w:tc>
      <w:tc>
        <w:tcPr>
          <w:tcW w:w="380" w:type="dxa"/>
        </w:tcPr>
        <w:p w14:paraId="3D236BD8" w14:textId="77777777" w:rsidR="00F41A90" w:rsidRDefault="00F41A90">
          <w:pPr>
            <w:pStyle w:val="Huisstijl-Adres"/>
          </w:pPr>
        </w:p>
      </w:tc>
      <w:tc>
        <w:tcPr>
          <w:tcW w:w="1000" w:type="dxa"/>
        </w:tcPr>
        <w:p w14:paraId="12ED1164" w14:textId="77777777" w:rsidR="00F41A90" w:rsidRDefault="00F41A90" w:rsidP="00FD6CEA">
          <w:pPr>
            <w:pStyle w:val="Huisstijl-Kopje"/>
          </w:pPr>
        </w:p>
      </w:tc>
    </w:tr>
  </w:tbl>
  <w:p w14:paraId="23677F8A" w14:textId="77777777" w:rsidR="00F41A90" w:rsidRDefault="00F41A9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9EDE4" w14:textId="77777777"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14:paraId="04A4427F" w14:textId="77777777" w:rsidTr="00FD6CEA">
      <w:trPr>
        <w:trHeight w:val="800"/>
      </w:trPr>
      <w:tc>
        <w:tcPr>
          <w:tcW w:w="5240" w:type="dxa"/>
        </w:tcPr>
        <w:p w14:paraId="55283186" w14:textId="77777777" w:rsidR="00F41A90" w:rsidRPr="00FD6CEA" w:rsidRDefault="00F41A90">
          <w:pPr>
            <w:pStyle w:val="Huisstijl-Adres"/>
            <w:rPr>
              <w:b/>
            </w:rPr>
          </w:pPr>
          <w:bookmarkStart w:id="12" w:name="bmBedrijfsgegevens1" w:colFirst="0" w:colLast="0"/>
          <w:bookmarkStart w:id="13" w:name="bmPagina1" w:colFirst="3" w:colLast="3"/>
          <w:bookmarkStart w:id="14" w:name="bmVoettekst1" w:colFirst="1" w:colLast="1"/>
          <w:r w:rsidRPr="00FD6CEA">
            <w:rPr>
              <w:b/>
            </w:rPr>
            <w:t>Hogeschool Utrecht, FNT cluster ICT</w:t>
          </w:r>
        </w:p>
        <w:p w14:paraId="0200CF9B" w14:textId="77777777" w:rsidR="00F41A90" w:rsidRDefault="00F41A90">
          <w:pPr>
            <w:pStyle w:val="Huisstijl-Adres"/>
          </w:pPr>
          <w:r>
            <w:t>Bezoekadres Nijenoord 1, Utrecht</w:t>
          </w:r>
        </w:p>
        <w:p w14:paraId="74290C53" w14:textId="77777777" w:rsidR="00F41A90" w:rsidRPr="00FD6CEA" w:rsidRDefault="00F41A90" w:rsidP="005114C5">
          <w:pPr>
            <w:pStyle w:val="Huisstijl-Adres"/>
          </w:pPr>
          <w:r>
            <w:t>Tel 088 481 81 08</w:t>
          </w:r>
        </w:p>
      </w:tc>
      <w:tc>
        <w:tcPr>
          <w:tcW w:w="3300" w:type="dxa"/>
          <w:vAlign w:val="bottom"/>
        </w:tcPr>
        <w:p w14:paraId="65CAD3FF" w14:textId="77777777" w:rsidR="00F41A90" w:rsidRDefault="00F41A90">
          <w:pPr>
            <w:pStyle w:val="Huisstijl-Adres"/>
          </w:pPr>
        </w:p>
      </w:tc>
      <w:tc>
        <w:tcPr>
          <w:tcW w:w="380" w:type="dxa"/>
        </w:tcPr>
        <w:p w14:paraId="3133DA8B" w14:textId="77777777" w:rsidR="00F41A90" w:rsidRDefault="00F41A90">
          <w:pPr>
            <w:pStyle w:val="Huisstijl-Adres"/>
          </w:pPr>
        </w:p>
      </w:tc>
      <w:tc>
        <w:tcPr>
          <w:tcW w:w="1000" w:type="dxa"/>
        </w:tcPr>
        <w:p w14:paraId="2D53D878" w14:textId="77777777" w:rsidR="00F41A90" w:rsidRDefault="00C23DE9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592DF2">
            <w:t>1</w:t>
          </w:r>
          <w:r>
            <w:fldChar w:fldCharType="end"/>
          </w:r>
          <w:r w:rsidR="00F41A90">
            <w:t>/</w:t>
          </w:r>
          <w:r w:rsidR="009C2D3D">
            <w:fldChar w:fldCharType="begin"/>
          </w:r>
          <w:r w:rsidR="009C2D3D">
            <w:instrText xml:space="preserve"> NUMPAGES  \* MERGEFORMAT </w:instrText>
          </w:r>
          <w:r w:rsidR="009C2D3D">
            <w:fldChar w:fldCharType="separate"/>
          </w:r>
          <w:r w:rsidR="00592DF2">
            <w:t>2</w:t>
          </w:r>
          <w:r w:rsidR="009C2D3D">
            <w:fldChar w:fldCharType="end"/>
          </w:r>
          <w:bookmarkEnd w:id="12"/>
          <w:bookmarkEnd w:id="13"/>
          <w:bookmarkEnd w:id="14"/>
        </w:p>
      </w:tc>
    </w:tr>
  </w:tbl>
  <w:p w14:paraId="2C97BFE1" w14:textId="77777777"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2D49C" w14:textId="77777777" w:rsidR="009C2D3D" w:rsidRDefault="009C2D3D">
      <w:r>
        <w:separator/>
      </w:r>
    </w:p>
  </w:footnote>
  <w:footnote w:type="continuationSeparator" w:id="0">
    <w:p w14:paraId="4D3B0AD9" w14:textId="77777777" w:rsidR="009C2D3D" w:rsidRDefault="009C2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77"/>
      <w:gridCol w:w="1362"/>
      <w:gridCol w:w="2161"/>
      <w:gridCol w:w="3120"/>
    </w:tblGrid>
    <w:tr w:rsidR="00F41A90" w14:paraId="363E1AF6" w14:textId="77777777">
      <w:trPr>
        <w:cantSplit/>
        <w:trHeight w:hRule="exact" w:val="3200"/>
      </w:trPr>
      <w:tc>
        <w:tcPr>
          <w:tcW w:w="5240" w:type="dxa"/>
          <w:gridSpan w:val="2"/>
        </w:tcPr>
        <w:p w14:paraId="6602A90B" w14:textId="77777777" w:rsidR="00F41A90" w:rsidRDefault="00F41A90" w:rsidP="00FD6CEA">
          <w:pPr>
            <w:pStyle w:val="Huisstijl-Kopje"/>
            <w:spacing w:line="240" w:lineRule="auto"/>
          </w:pPr>
          <w:bookmarkStart w:id="6" w:name="bmLogo1" w:colFirst="2" w:colLast="2"/>
          <w:bookmarkStart w:id="7" w:name="bmSjabloonnaam1" w:colFirst="0" w:colLast="0"/>
          <w:r>
            <w:rPr>
              <w:lang w:val="en-GB" w:eastAsia="en-GB"/>
            </w:rPr>
            <w:drawing>
              <wp:inline distT="0" distB="0" distL="0" distR="0" wp14:anchorId="0B445B73" wp14:editId="58750080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14:paraId="0F1BE789" w14:textId="77777777" w:rsidR="00F41A90" w:rsidRDefault="00315515">
          <w:pPr>
            <w:pStyle w:val="Huisstijl-Kopje"/>
          </w:pPr>
          <w:r>
            <w:rPr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1BA11168" wp14:editId="0D2593A2">
                <wp:simplePos x="0" y="0"/>
                <wp:positionH relativeFrom="colum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l="19050" t="0" r="0" b="0"/>
                <wp:wrapNone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-ict-briefhoofd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6"/>
          <w:bookmarkEnd w:id="7"/>
        </w:p>
      </w:tc>
      <w:tc>
        <w:tcPr>
          <w:tcW w:w="3120" w:type="dxa"/>
        </w:tcPr>
        <w:p w14:paraId="3C8E32C2" w14:textId="77777777" w:rsidR="00F41A90" w:rsidRDefault="00F41A90" w:rsidP="00FD6CEA">
          <w:pPr>
            <w:pStyle w:val="Huisstijl-Kopje"/>
            <w:spacing w:line="240" w:lineRule="auto"/>
          </w:pPr>
        </w:p>
      </w:tc>
    </w:tr>
    <w:tr w:rsidR="00F41A90" w14:paraId="099346B5" w14:textId="77777777">
      <w:trPr>
        <w:cantSplit/>
        <w:trHeight w:hRule="exact" w:val="300"/>
      </w:trPr>
      <w:tc>
        <w:tcPr>
          <w:tcW w:w="3878" w:type="dxa"/>
        </w:tcPr>
        <w:p w14:paraId="079D2B15" w14:textId="77777777" w:rsidR="00F41A90" w:rsidRDefault="00F41A90">
          <w:pPr>
            <w:pStyle w:val="Huisstijl-Kopje"/>
          </w:pPr>
        </w:p>
      </w:tc>
      <w:tc>
        <w:tcPr>
          <w:tcW w:w="3521" w:type="dxa"/>
          <w:gridSpan w:val="2"/>
        </w:tcPr>
        <w:p w14:paraId="338A84B2" w14:textId="77777777" w:rsidR="00F41A90" w:rsidRDefault="00F41A90">
          <w:pPr>
            <w:pStyle w:val="Huisstijl-Kopje"/>
          </w:pPr>
        </w:p>
      </w:tc>
      <w:tc>
        <w:tcPr>
          <w:tcW w:w="3120" w:type="dxa"/>
        </w:tcPr>
        <w:p w14:paraId="64115FC0" w14:textId="77777777" w:rsidR="00F41A90" w:rsidRDefault="00F41A90">
          <w:pPr>
            <w:pStyle w:val="Huisstijl-Kopje"/>
          </w:pPr>
        </w:p>
      </w:tc>
    </w:tr>
    <w:tr w:rsidR="00F41A90" w14:paraId="6C3A857D" w14:textId="77777777">
      <w:trPr>
        <w:cantSplit/>
        <w:trHeight w:val="1600"/>
      </w:trPr>
      <w:tc>
        <w:tcPr>
          <w:tcW w:w="3878" w:type="dxa"/>
        </w:tcPr>
        <w:p w14:paraId="720C4E31" w14:textId="77777777" w:rsidR="00F41A90" w:rsidRDefault="00F41A90" w:rsidP="00FD6CEA">
          <w:pPr>
            <w:pStyle w:val="Huisstijl-Kopje"/>
          </w:pPr>
          <w:bookmarkStart w:id="8" w:name="bmGegevens1" w:colFirst="0" w:colLast="0"/>
          <w:bookmarkStart w:id="9" w:name="bmGegevensRechts1" w:colFirst="1" w:colLast="1"/>
          <w:bookmarkStart w:id="10" w:name="bmLogoAdres1" w:colFirst="2" w:colLast="2"/>
          <w:r>
            <w:t>Aanwezig</w:t>
          </w:r>
        </w:p>
        <w:p w14:paraId="5D208FBB" w14:textId="77777777" w:rsidR="00F41A90" w:rsidRDefault="00B8063F" w:rsidP="00FD6CEA">
          <w:pPr>
            <w:pStyle w:val="Huisstijl-Gegeven"/>
          </w:pPr>
          <w:r>
            <w:t>Aydin Biber</w:t>
          </w:r>
        </w:p>
        <w:p w14:paraId="4536E25C" w14:textId="02AAC231" w:rsidR="00B8063F" w:rsidRDefault="00B8063F" w:rsidP="00FD6CEA">
          <w:pPr>
            <w:pStyle w:val="Huisstijl-Gegeven"/>
          </w:pPr>
        </w:p>
        <w:p w14:paraId="6596ACB3" w14:textId="7643E1F3" w:rsidR="00B8063F" w:rsidRDefault="00B8063F" w:rsidP="00FD6CEA">
          <w:pPr>
            <w:pStyle w:val="Huisstijl-Gegeven"/>
          </w:pPr>
        </w:p>
        <w:p w14:paraId="606C4197" w14:textId="3B6B7916" w:rsidR="00B8063F" w:rsidRDefault="00B8063F" w:rsidP="00FD6CEA">
          <w:pPr>
            <w:pStyle w:val="Huisstijl-Gegeven"/>
          </w:pPr>
        </w:p>
        <w:p w14:paraId="341D33A5" w14:textId="77777777" w:rsidR="00F41A90" w:rsidRDefault="00F41A90" w:rsidP="00FD6CEA">
          <w:pPr>
            <w:pStyle w:val="Huisstijl-Kopje"/>
          </w:pPr>
        </w:p>
        <w:p w14:paraId="5F530919" w14:textId="77777777" w:rsidR="00F41A90" w:rsidRDefault="00F41A90" w:rsidP="00FD6CEA">
          <w:pPr>
            <w:pStyle w:val="Huisstijl-Kopje"/>
          </w:pPr>
          <w:r>
            <w:t>Afwezig</w:t>
          </w:r>
        </w:p>
        <w:p w14:paraId="0F90DADA" w14:textId="77777777" w:rsidR="00F41A90" w:rsidRDefault="00B8063F" w:rsidP="0099285B">
          <w:pPr>
            <w:pStyle w:val="Huisstijl-Gegeven"/>
          </w:pPr>
          <w:r>
            <w:t>Geen afwezig</w:t>
          </w:r>
        </w:p>
        <w:p w14:paraId="43289DB5" w14:textId="77777777" w:rsidR="00F41A90" w:rsidRDefault="00F41A90" w:rsidP="00FD6CEA">
          <w:pPr>
            <w:pStyle w:val="Huisstijl-Gegeven"/>
          </w:pPr>
        </w:p>
        <w:p w14:paraId="083711A8" w14:textId="77777777" w:rsidR="00F41A90" w:rsidRDefault="00F41A90" w:rsidP="00FD6CEA">
          <w:pPr>
            <w:pStyle w:val="Huisstijl-Gegeven"/>
          </w:pPr>
        </w:p>
      </w:tc>
      <w:tc>
        <w:tcPr>
          <w:tcW w:w="3521" w:type="dxa"/>
          <w:gridSpan w:val="2"/>
        </w:tcPr>
        <w:p w14:paraId="43AD18E5" w14:textId="77777777" w:rsidR="00F41A90" w:rsidRDefault="00F41A90" w:rsidP="00FD6CEA">
          <w:pPr>
            <w:pStyle w:val="Huisstijl-Kopje"/>
          </w:pPr>
          <w:r>
            <w:t>Kenmerk</w:t>
          </w:r>
        </w:p>
        <w:p w14:paraId="62A0F23D" w14:textId="77777777" w:rsidR="00F41A90" w:rsidRDefault="00024AED" w:rsidP="00FD6CEA">
          <w:pPr>
            <w:pStyle w:val="Huisstijl-Kopje"/>
          </w:pPr>
          <w:r>
            <w:t xml:space="preserve">Teamvergadering </w:t>
          </w:r>
        </w:p>
        <w:p w14:paraId="537A0153" w14:textId="77777777" w:rsidR="00F41A90" w:rsidRDefault="00F41A90" w:rsidP="00FD6CEA">
          <w:pPr>
            <w:pStyle w:val="Huisstijl-Kopje"/>
          </w:pPr>
        </w:p>
        <w:p w14:paraId="0A91ADF7" w14:textId="77777777" w:rsidR="00F41A90" w:rsidRDefault="00F41A90" w:rsidP="00FD6CEA">
          <w:pPr>
            <w:pStyle w:val="Huisstijl-Kopje"/>
          </w:pPr>
          <w:r>
            <w:t>Van</w:t>
          </w:r>
        </w:p>
        <w:p w14:paraId="11CB83EC" w14:textId="77777777"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261187">
            <w:t xml:space="preserve">: </w:t>
          </w:r>
          <w:r w:rsidR="00B8063F">
            <w:t>Aydin Biber</w:t>
          </w:r>
        </w:p>
        <w:p w14:paraId="4790A823" w14:textId="77777777" w:rsidR="00F41A90" w:rsidRDefault="00F41A90" w:rsidP="00FD6CEA">
          <w:pPr>
            <w:pStyle w:val="Huisstijl-Gegeven"/>
          </w:pPr>
        </w:p>
        <w:p w14:paraId="138F116C" w14:textId="77777777"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14:paraId="729C1361" w14:textId="241E3C13" w:rsidR="00F41A90" w:rsidRDefault="00884CA7" w:rsidP="0037443F">
          <w:pPr>
            <w:pStyle w:val="Huisstijl-Gegeven"/>
          </w:pPr>
          <w:r>
            <w:t>17</w:t>
          </w:r>
          <w:r w:rsidR="00C64D9A">
            <w:t xml:space="preserve"> </w:t>
          </w:r>
          <w:r w:rsidR="0037443F">
            <w:t>maart</w:t>
          </w:r>
          <w:r w:rsidR="00C6236E">
            <w:t xml:space="preserve"> 201</w:t>
          </w:r>
          <w:r w:rsidR="003F3812">
            <w:t>5</w:t>
          </w:r>
        </w:p>
      </w:tc>
      <w:tc>
        <w:tcPr>
          <w:tcW w:w="3120" w:type="dxa"/>
          <w:vMerge w:val="restart"/>
        </w:tcPr>
        <w:p w14:paraId="68A06473" w14:textId="77777777" w:rsidR="00F41A90" w:rsidRDefault="00F41A90" w:rsidP="00FD6CEA">
          <w:pPr>
            <w:pStyle w:val="Huisstijl-Kopje"/>
            <w:spacing w:line="240" w:lineRule="auto"/>
          </w:pPr>
        </w:p>
      </w:tc>
    </w:tr>
    <w:tr w:rsidR="00F41A90" w14:paraId="17959DE2" w14:textId="77777777">
      <w:trPr>
        <w:cantSplit/>
        <w:trHeight w:val="200"/>
      </w:trPr>
      <w:tc>
        <w:tcPr>
          <w:tcW w:w="5238" w:type="dxa"/>
          <w:gridSpan w:val="2"/>
        </w:tcPr>
        <w:p w14:paraId="1C1FF3F7" w14:textId="77777777" w:rsidR="00F41A90" w:rsidRDefault="00F41A90" w:rsidP="00FD6CEA">
          <w:pPr>
            <w:pStyle w:val="Huisstijl-Kopje"/>
          </w:pPr>
          <w:bookmarkStart w:id="11" w:name="bmOnderwerp1" w:colFirst="0" w:colLast="0"/>
          <w:bookmarkEnd w:id="8"/>
          <w:bookmarkEnd w:id="9"/>
          <w:bookmarkEnd w:id="10"/>
          <w:r>
            <w:t>Bijeenkomst</w:t>
          </w:r>
        </w:p>
        <w:p w14:paraId="10DEFF69" w14:textId="4DC82211" w:rsidR="00F41A90" w:rsidRDefault="00F30AC0" w:rsidP="00D13F68">
          <w:pPr>
            <w:pStyle w:val="Huisstijl-Gegeven"/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B8063F">
            <w:t>team 1</w:t>
          </w:r>
          <w:bookmarkEnd w:id="11"/>
          <w:r w:rsidR="00C64D9A">
            <w:t>2</w:t>
          </w:r>
        </w:p>
      </w:tc>
      <w:tc>
        <w:tcPr>
          <w:tcW w:w="2161" w:type="dxa"/>
        </w:tcPr>
        <w:p w14:paraId="55F906DB" w14:textId="77777777" w:rsidR="00F41A90" w:rsidRDefault="00F41A90">
          <w:pPr>
            <w:pStyle w:val="Huisstijl-Kopje"/>
          </w:pPr>
        </w:p>
      </w:tc>
      <w:tc>
        <w:tcPr>
          <w:tcW w:w="3120" w:type="dxa"/>
          <w:vMerge/>
        </w:tcPr>
        <w:p w14:paraId="4D88E3BD" w14:textId="77777777" w:rsidR="00F41A90" w:rsidRDefault="00F41A90">
          <w:pPr>
            <w:pStyle w:val="Huisstijl-Kopje"/>
          </w:pPr>
        </w:p>
      </w:tc>
    </w:tr>
  </w:tbl>
  <w:p w14:paraId="61D6A0DF" w14:textId="77777777"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7426"/>
    <w:multiLevelType w:val="multilevel"/>
    <w:tmpl w:val="C034434C"/>
    <w:numStyleLink w:val="Agendanummering"/>
  </w:abstractNum>
  <w:abstractNum w:abstractNumId="7" w15:restartNumberingAfterBreak="0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 w15:restartNumberingAfterBreak="0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47C"/>
    <w:rsid w:val="000316C8"/>
    <w:rsid w:val="00052EEC"/>
    <w:rsid w:val="00052F27"/>
    <w:rsid w:val="000612AE"/>
    <w:rsid w:val="00064632"/>
    <w:rsid w:val="00066F15"/>
    <w:rsid w:val="00077C99"/>
    <w:rsid w:val="0008245D"/>
    <w:rsid w:val="00086C64"/>
    <w:rsid w:val="00092F3D"/>
    <w:rsid w:val="0009491D"/>
    <w:rsid w:val="000A07E5"/>
    <w:rsid w:val="000B5B6B"/>
    <w:rsid w:val="000B6EEC"/>
    <w:rsid w:val="000B6F19"/>
    <w:rsid w:val="000C03B3"/>
    <w:rsid w:val="000C51DD"/>
    <w:rsid w:val="000D49D5"/>
    <w:rsid w:val="000D5BBB"/>
    <w:rsid w:val="000D687E"/>
    <w:rsid w:val="000D6C49"/>
    <w:rsid w:val="000E4D78"/>
    <w:rsid w:val="000E68DD"/>
    <w:rsid w:val="000F03B2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1FB2"/>
    <w:rsid w:val="001364AA"/>
    <w:rsid w:val="001371A6"/>
    <w:rsid w:val="00140639"/>
    <w:rsid w:val="0014464F"/>
    <w:rsid w:val="00145087"/>
    <w:rsid w:val="0015132C"/>
    <w:rsid w:val="00151C4C"/>
    <w:rsid w:val="00152094"/>
    <w:rsid w:val="001552FC"/>
    <w:rsid w:val="00155C57"/>
    <w:rsid w:val="001638D4"/>
    <w:rsid w:val="0016633F"/>
    <w:rsid w:val="001666BB"/>
    <w:rsid w:val="001711F5"/>
    <w:rsid w:val="001713F8"/>
    <w:rsid w:val="00173734"/>
    <w:rsid w:val="00175104"/>
    <w:rsid w:val="001829F3"/>
    <w:rsid w:val="00185084"/>
    <w:rsid w:val="00185977"/>
    <w:rsid w:val="00186239"/>
    <w:rsid w:val="00186B3F"/>
    <w:rsid w:val="00186BAB"/>
    <w:rsid w:val="00187CDA"/>
    <w:rsid w:val="00192614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C7355"/>
    <w:rsid w:val="001C74C3"/>
    <w:rsid w:val="001C7992"/>
    <w:rsid w:val="001D066F"/>
    <w:rsid w:val="001D3231"/>
    <w:rsid w:val="001E4525"/>
    <w:rsid w:val="001E552E"/>
    <w:rsid w:val="001E6869"/>
    <w:rsid w:val="001E72FD"/>
    <w:rsid w:val="001F0F47"/>
    <w:rsid w:val="001F2573"/>
    <w:rsid w:val="001F34C3"/>
    <w:rsid w:val="001F3BFF"/>
    <w:rsid w:val="001F3F09"/>
    <w:rsid w:val="00202287"/>
    <w:rsid w:val="00211DE6"/>
    <w:rsid w:val="0021726D"/>
    <w:rsid w:val="002244A0"/>
    <w:rsid w:val="00234DAF"/>
    <w:rsid w:val="002366F7"/>
    <w:rsid w:val="002420E6"/>
    <w:rsid w:val="002424E5"/>
    <w:rsid w:val="002508FF"/>
    <w:rsid w:val="0025119A"/>
    <w:rsid w:val="002519C1"/>
    <w:rsid w:val="002538F0"/>
    <w:rsid w:val="00256517"/>
    <w:rsid w:val="00260F33"/>
    <w:rsid w:val="00261187"/>
    <w:rsid w:val="002659FE"/>
    <w:rsid w:val="00274B41"/>
    <w:rsid w:val="0028762C"/>
    <w:rsid w:val="002917C7"/>
    <w:rsid w:val="0029287A"/>
    <w:rsid w:val="00292B91"/>
    <w:rsid w:val="00292DE3"/>
    <w:rsid w:val="00294655"/>
    <w:rsid w:val="002A27D8"/>
    <w:rsid w:val="002B40C7"/>
    <w:rsid w:val="002B5AFE"/>
    <w:rsid w:val="002B65B8"/>
    <w:rsid w:val="002B773D"/>
    <w:rsid w:val="002B7A38"/>
    <w:rsid w:val="002C1641"/>
    <w:rsid w:val="002D0436"/>
    <w:rsid w:val="002D1C01"/>
    <w:rsid w:val="002D3276"/>
    <w:rsid w:val="002D6122"/>
    <w:rsid w:val="002E0486"/>
    <w:rsid w:val="002E0B45"/>
    <w:rsid w:val="002E3DB7"/>
    <w:rsid w:val="002E5B38"/>
    <w:rsid w:val="002F2CC0"/>
    <w:rsid w:val="002F5637"/>
    <w:rsid w:val="003018AD"/>
    <w:rsid w:val="00302F3B"/>
    <w:rsid w:val="00307142"/>
    <w:rsid w:val="003128FB"/>
    <w:rsid w:val="00315515"/>
    <w:rsid w:val="00320407"/>
    <w:rsid w:val="003279CE"/>
    <w:rsid w:val="003328ED"/>
    <w:rsid w:val="00334D09"/>
    <w:rsid w:val="00344470"/>
    <w:rsid w:val="00344BFB"/>
    <w:rsid w:val="003502A0"/>
    <w:rsid w:val="00356829"/>
    <w:rsid w:val="003643BF"/>
    <w:rsid w:val="0037443F"/>
    <w:rsid w:val="00375C9C"/>
    <w:rsid w:val="00376790"/>
    <w:rsid w:val="00381600"/>
    <w:rsid w:val="0038212F"/>
    <w:rsid w:val="0038233F"/>
    <w:rsid w:val="003823D4"/>
    <w:rsid w:val="00384C58"/>
    <w:rsid w:val="00385527"/>
    <w:rsid w:val="00386760"/>
    <w:rsid w:val="0039289E"/>
    <w:rsid w:val="00395D32"/>
    <w:rsid w:val="003A3EB2"/>
    <w:rsid w:val="003B70D8"/>
    <w:rsid w:val="003C2DDE"/>
    <w:rsid w:val="003C5AF1"/>
    <w:rsid w:val="003C72E6"/>
    <w:rsid w:val="003D0E63"/>
    <w:rsid w:val="003D0F62"/>
    <w:rsid w:val="003D3D61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0C2A"/>
    <w:rsid w:val="004163FA"/>
    <w:rsid w:val="00416B53"/>
    <w:rsid w:val="00416E39"/>
    <w:rsid w:val="00422278"/>
    <w:rsid w:val="00426A63"/>
    <w:rsid w:val="004275A1"/>
    <w:rsid w:val="0042789F"/>
    <w:rsid w:val="0043633D"/>
    <w:rsid w:val="0044717D"/>
    <w:rsid w:val="00450976"/>
    <w:rsid w:val="00450E14"/>
    <w:rsid w:val="004511C4"/>
    <w:rsid w:val="00452848"/>
    <w:rsid w:val="004566E0"/>
    <w:rsid w:val="00460B81"/>
    <w:rsid w:val="0046396D"/>
    <w:rsid w:val="00467A9D"/>
    <w:rsid w:val="00472A62"/>
    <w:rsid w:val="0047558F"/>
    <w:rsid w:val="00476963"/>
    <w:rsid w:val="0049062F"/>
    <w:rsid w:val="00492449"/>
    <w:rsid w:val="00494E66"/>
    <w:rsid w:val="00497EC2"/>
    <w:rsid w:val="004A2CAD"/>
    <w:rsid w:val="004A39E7"/>
    <w:rsid w:val="004A79D1"/>
    <w:rsid w:val="004B44D4"/>
    <w:rsid w:val="004B66E5"/>
    <w:rsid w:val="004C0500"/>
    <w:rsid w:val="004C1089"/>
    <w:rsid w:val="004C1897"/>
    <w:rsid w:val="004C33E5"/>
    <w:rsid w:val="004C5645"/>
    <w:rsid w:val="004C5A25"/>
    <w:rsid w:val="004D582E"/>
    <w:rsid w:val="004E024B"/>
    <w:rsid w:val="004E3F9A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18D"/>
    <w:rsid w:val="005355B4"/>
    <w:rsid w:val="00544C81"/>
    <w:rsid w:val="00550805"/>
    <w:rsid w:val="0055411C"/>
    <w:rsid w:val="00555727"/>
    <w:rsid w:val="00557A92"/>
    <w:rsid w:val="00563795"/>
    <w:rsid w:val="00570871"/>
    <w:rsid w:val="00570E8B"/>
    <w:rsid w:val="00572843"/>
    <w:rsid w:val="00574C72"/>
    <w:rsid w:val="00576D77"/>
    <w:rsid w:val="00577EAF"/>
    <w:rsid w:val="00582A6A"/>
    <w:rsid w:val="00585B3B"/>
    <w:rsid w:val="00585BD3"/>
    <w:rsid w:val="00592248"/>
    <w:rsid w:val="0059257C"/>
    <w:rsid w:val="00592DF2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0A1B"/>
    <w:rsid w:val="005D5F91"/>
    <w:rsid w:val="005E48B0"/>
    <w:rsid w:val="005E7E68"/>
    <w:rsid w:val="005F6CA4"/>
    <w:rsid w:val="005F7183"/>
    <w:rsid w:val="00605A41"/>
    <w:rsid w:val="00610FCF"/>
    <w:rsid w:val="00616979"/>
    <w:rsid w:val="0062016D"/>
    <w:rsid w:val="00622031"/>
    <w:rsid w:val="0063011B"/>
    <w:rsid w:val="006336FE"/>
    <w:rsid w:val="006372F6"/>
    <w:rsid w:val="00637846"/>
    <w:rsid w:val="00643DF2"/>
    <w:rsid w:val="00651425"/>
    <w:rsid w:val="00653FD1"/>
    <w:rsid w:val="00655873"/>
    <w:rsid w:val="00657100"/>
    <w:rsid w:val="00661180"/>
    <w:rsid w:val="006629B4"/>
    <w:rsid w:val="006647CB"/>
    <w:rsid w:val="006653EB"/>
    <w:rsid w:val="00667855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28F"/>
    <w:rsid w:val="006D2799"/>
    <w:rsid w:val="006D2E9F"/>
    <w:rsid w:val="006D3769"/>
    <w:rsid w:val="006D53E8"/>
    <w:rsid w:val="006E26CB"/>
    <w:rsid w:val="006E2B5C"/>
    <w:rsid w:val="006E3BA2"/>
    <w:rsid w:val="006E3CAC"/>
    <w:rsid w:val="006E5297"/>
    <w:rsid w:val="006E75D4"/>
    <w:rsid w:val="006F3BE5"/>
    <w:rsid w:val="006F5DBF"/>
    <w:rsid w:val="0071170C"/>
    <w:rsid w:val="00714797"/>
    <w:rsid w:val="00716134"/>
    <w:rsid w:val="00716ADC"/>
    <w:rsid w:val="00717570"/>
    <w:rsid w:val="00720731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25A5"/>
    <w:rsid w:val="007A3BCA"/>
    <w:rsid w:val="007A752F"/>
    <w:rsid w:val="007A7F47"/>
    <w:rsid w:val="007B4074"/>
    <w:rsid w:val="007C209A"/>
    <w:rsid w:val="007C7832"/>
    <w:rsid w:val="007C79B2"/>
    <w:rsid w:val="007C7B0C"/>
    <w:rsid w:val="007E1759"/>
    <w:rsid w:val="007F2632"/>
    <w:rsid w:val="007F621D"/>
    <w:rsid w:val="00802F1E"/>
    <w:rsid w:val="00803030"/>
    <w:rsid w:val="00806202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32E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2BFF"/>
    <w:rsid w:val="00884A5B"/>
    <w:rsid w:val="00884CA7"/>
    <w:rsid w:val="008854CE"/>
    <w:rsid w:val="00891571"/>
    <w:rsid w:val="00892A7C"/>
    <w:rsid w:val="008969F2"/>
    <w:rsid w:val="008A239E"/>
    <w:rsid w:val="008A7A0F"/>
    <w:rsid w:val="008B0026"/>
    <w:rsid w:val="008B7F2C"/>
    <w:rsid w:val="008C1392"/>
    <w:rsid w:val="008D3BD9"/>
    <w:rsid w:val="008D41F9"/>
    <w:rsid w:val="008D7148"/>
    <w:rsid w:val="008E6B16"/>
    <w:rsid w:val="008E6EDE"/>
    <w:rsid w:val="008F2F65"/>
    <w:rsid w:val="008F66FA"/>
    <w:rsid w:val="00902D00"/>
    <w:rsid w:val="00903D93"/>
    <w:rsid w:val="00906BEB"/>
    <w:rsid w:val="00916A85"/>
    <w:rsid w:val="00932E4B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385E"/>
    <w:rsid w:val="009865C3"/>
    <w:rsid w:val="00987C40"/>
    <w:rsid w:val="0099285B"/>
    <w:rsid w:val="0099424E"/>
    <w:rsid w:val="009A4A56"/>
    <w:rsid w:val="009B1CD3"/>
    <w:rsid w:val="009B4848"/>
    <w:rsid w:val="009B5E28"/>
    <w:rsid w:val="009C13AE"/>
    <w:rsid w:val="009C19D8"/>
    <w:rsid w:val="009C1BB7"/>
    <w:rsid w:val="009C2D3D"/>
    <w:rsid w:val="009C64EC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05EEA"/>
    <w:rsid w:val="00A07D96"/>
    <w:rsid w:val="00A1358C"/>
    <w:rsid w:val="00A148BE"/>
    <w:rsid w:val="00A201D8"/>
    <w:rsid w:val="00A2067F"/>
    <w:rsid w:val="00A24E6E"/>
    <w:rsid w:val="00A26640"/>
    <w:rsid w:val="00A273E6"/>
    <w:rsid w:val="00A30982"/>
    <w:rsid w:val="00A3670F"/>
    <w:rsid w:val="00A400B9"/>
    <w:rsid w:val="00A47BBF"/>
    <w:rsid w:val="00A52D77"/>
    <w:rsid w:val="00A537E3"/>
    <w:rsid w:val="00A576FC"/>
    <w:rsid w:val="00A6051A"/>
    <w:rsid w:val="00A646AB"/>
    <w:rsid w:val="00A67F10"/>
    <w:rsid w:val="00A77B8C"/>
    <w:rsid w:val="00A77C6F"/>
    <w:rsid w:val="00A77D3D"/>
    <w:rsid w:val="00A81A2A"/>
    <w:rsid w:val="00A90F57"/>
    <w:rsid w:val="00A95045"/>
    <w:rsid w:val="00AA35E0"/>
    <w:rsid w:val="00AA5C04"/>
    <w:rsid w:val="00AB1FBD"/>
    <w:rsid w:val="00AB6F1A"/>
    <w:rsid w:val="00AD7229"/>
    <w:rsid w:val="00AE0626"/>
    <w:rsid w:val="00AE0CA0"/>
    <w:rsid w:val="00AE19AB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2AFA"/>
    <w:rsid w:val="00B46C4F"/>
    <w:rsid w:val="00B506E2"/>
    <w:rsid w:val="00B50A09"/>
    <w:rsid w:val="00B51640"/>
    <w:rsid w:val="00B53615"/>
    <w:rsid w:val="00B54510"/>
    <w:rsid w:val="00B54B88"/>
    <w:rsid w:val="00B612A9"/>
    <w:rsid w:val="00B6134D"/>
    <w:rsid w:val="00B64E88"/>
    <w:rsid w:val="00B70910"/>
    <w:rsid w:val="00B7709D"/>
    <w:rsid w:val="00B8063F"/>
    <w:rsid w:val="00B81742"/>
    <w:rsid w:val="00B85E27"/>
    <w:rsid w:val="00B901E0"/>
    <w:rsid w:val="00B956BF"/>
    <w:rsid w:val="00BA0908"/>
    <w:rsid w:val="00BA32DE"/>
    <w:rsid w:val="00BA74BC"/>
    <w:rsid w:val="00BB0809"/>
    <w:rsid w:val="00BB4445"/>
    <w:rsid w:val="00BD0DED"/>
    <w:rsid w:val="00BD5508"/>
    <w:rsid w:val="00BD5B21"/>
    <w:rsid w:val="00BE1056"/>
    <w:rsid w:val="00BE10D3"/>
    <w:rsid w:val="00BE1763"/>
    <w:rsid w:val="00BE3949"/>
    <w:rsid w:val="00BE3E47"/>
    <w:rsid w:val="00BF08C0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176DB"/>
    <w:rsid w:val="00C20CF7"/>
    <w:rsid w:val="00C21774"/>
    <w:rsid w:val="00C23DE9"/>
    <w:rsid w:val="00C3727B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4D9A"/>
    <w:rsid w:val="00C66E2D"/>
    <w:rsid w:val="00C74000"/>
    <w:rsid w:val="00C7442D"/>
    <w:rsid w:val="00C74BC0"/>
    <w:rsid w:val="00C76BD7"/>
    <w:rsid w:val="00C840BF"/>
    <w:rsid w:val="00C86175"/>
    <w:rsid w:val="00C9074D"/>
    <w:rsid w:val="00C9430F"/>
    <w:rsid w:val="00C94965"/>
    <w:rsid w:val="00CA0B3E"/>
    <w:rsid w:val="00CA1664"/>
    <w:rsid w:val="00CA5F4F"/>
    <w:rsid w:val="00CA7770"/>
    <w:rsid w:val="00CC05A9"/>
    <w:rsid w:val="00CC1F7D"/>
    <w:rsid w:val="00CC6986"/>
    <w:rsid w:val="00CD3F32"/>
    <w:rsid w:val="00CD433E"/>
    <w:rsid w:val="00CD6BF6"/>
    <w:rsid w:val="00CE1DF7"/>
    <w:rsid w:val="00CE2D79"/>
    <w:rsid w:val="00CE529F"/>
    <w:rsid w:val="00CE601F"/>
    <w:rsid w:val="00CF2A20"/>
    <w:rsid w:val="00CF54FB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4BE8"/>
    <w:rsid w:val="00D5749F"/>
    <w:rsid w:val="00D57E4D"/>
    <w:rsid w:val="00D61852"/>
    <w:rsid w:val="00D61EAD"/>
    <w:rsid w:val="00D72AA4"/>
    <w:rsid w:val="00D731BA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A6363"/>
    <w:rsid w:val="00DB133F"/>
    <w:rsid w:val="00DB3464"/>
    <w:rsid w:val="00DB684D"/>
    <w:rsid w:val="00DB68CE"/>
    <w:rsid w:val="00DC3B2C"/>
    <w:rsid w:val="00DC4C4D"/>
    <w:rsid w:val="00DC4CD7"/>
    <w:rsid w:val="00DD0598"/>
    <w:rsid w:val="00DD21B4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842"/>
    <w:rsid w:val="00E23D6C"/>
    <w:rsid w:val="00E23D7B"/>
    <w:rsid w:val="00E27EFD"/>
    <w:rsid w:val="00E33FB8"/>
    <w:rsid w:val="00E367A8"/>
    <w:rsid w:val="00E37309"/>
    <w:rsid w:val="00E37971"/>
    <w:rsid w:val="00E4210C"/>
    <w:rsid w:val="00E43C54"/>
    <w:rsid w:val="00E545C2"/>
    <w:rsid w:val="00E57990"/>
    <w:rsid w:val="00E60FE1"/>
    <w:rsid w:val="00E6128A"/>
    <w:rsid w:val="00E62258"/>
    <w:rsid w:val="00E64D18"/>
    <w:rsid w:val="00E769AB"/>
    <w:rsid w:val="00E813D6"/>
    <w:rsid w:val="00E814EF"/>
    <w:rsid w:val="00E86F03"/>
    <w:rsid w:val="00E87313"/>
    <w:rsid w:val="00E909E2"/>
    <w:rsid w:val="00E90A55"/>
    <w:rsid w:val="00E955DF"/>
    <w:rsid w:val="00E959DB"/>
    <w:rsid w:val="00EA061D"/>
    <w:rsid w:val="00EB1D3D"/>
    <w:rsid w:val="00EB7007"/>
    <w:rsid w:val="00EC4E6F"/>
    <w:rsid w:val="00ED3592"/>
    <w:rsid w:val="00ED5387"/>
    <w:rsid w:val="00ED7DB1"/>
    <w:rsid w:val="00EE2D40"/>
    <w:rsid w:val="00EE4088"/>
    <w:rsid w:val="00EE6364"/>
    <w:rsid w:val="00EF1B6E"/>
    <w:rsid w:val="00EF39DC"/>
    <w:rsid w:val="00EF57DB"/>
    <w:rsid w:val="00EF625E"/>
    <w:rsid w:val="00EF67FE"/>
    <w:rsid w:val="00F01E3F"/>
    <w:rsid w:val="00F020A8"/>
    <w:rsid w:val="00F022E2"/>
    <w:rsid w:val="00F1282D"/>
    <w:rsid w:val="00F27C9F"/>
    <w:rsid w:val="00F30AC0"/>
    <w:rsid w:val="00F35AB8"/>
    <w:rsid w:val="00F36BBF"/>
    <w:rsid w:val="00F40079"/>
    <w:rsid w:val="00F40E66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AB2"/>
    <w:rsid w:val="00FB0D72"/>
    <w:rsid w:val="00FB1384"/>
    <w:rsid w:val="00FB2A37"/>
    <w:rsid w:val="00FB5129"/>
    <w:rsid w:val="00FC1458"/>
    <w:rsid w:val="00FC2B22"/>
    <w:rsid w:val="00FC70C3"/>
    <w:rsid w:val="00FD2E29"/>
    <w:rsid w:val="00FD5A1E"/>
    <w:rsid w:val="00FD6CEA"/>
    <w:rsid w:val="00FD7740"/>
    <w:rsid w:val="00FE0DC6"/>
    <w:rsid w:val="00FE5E40"/>
    <w:rsid w:val="00FE6C38"/>
    <w:rsid w:val="00FE6D3B"/>
    <w:rsid w:val="00FF0216"/>
    <w:rsid w:val="00FF0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9D45D6"/>
  <w15:docId w15:val="{236891D4-BA92-4B08-9561-0DBF1514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6CEA"/>
    <w:rPr>
      <w:sz w:val="24"/>
      <w:szCs w:val="2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Standaard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Voettekst">
    <w:name w:val="foot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ntekst">
    <w:name w:val="Balloon Text"/>
    <w:basedOn w:val="Standaard"/>
    <w:link w:val="Ballonteks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Standaard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ntekstChar">
    <w:name w:val="Ballontekst Char"/>
    <w:basedOn w:val="Standaardalinea-lettertype"/>
    <w:link w:val="Ballontekst"/>
    <w:rsid w:val="001B632E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B632E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elraster">
    <w:name w:val="Table Grid"/>
    <w:basedOn w:val="Standaardtabe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Geenlijst"/>
    <w:uiPriority w:val="99"/>
    <w:rsid w:val="002244A0"/>
    <w:pPr>
      <w:numPr>
        <w:numId w:val="10"/>
      </w:numPr>
    </w:pPr>
  </w:style>
  <w:style w:type="paragraph" w:styleId="Revisie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el">
    <w:name w:val="Title"/>
    <w:basedOn w:val="Standaard"/>
    <w:link w:val="Titel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elChar">
    <w:name w:val="Titel Char"/>
    <w:basedOn w:val="Standaardalinea-lettertype"/>
    <w:link w:val="Titel"/>
    <w:rsid w:val="002B773D"/>
    <w:rPr>
      <w:rFonts w:ascii="Arial" w:hAnsi="Arial" w:cs="Arial"/>
      <w:b/>
      <w:bCs/>
      <w:kern w:val="28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4B512A82E5047AF4FA55B608E2827" ma:contentTypeVersion="" ma:contentTypeDescription="Een nieuw document maken." ma:contentTypeScope="" ma:versionID="9e972a99b2d61ea2aaa8bd6e06273a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3027B-FB53-4C72-A194-0DB3875B63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F6F67-B5EE-4010-A2DA-CDD747A95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16614-4337-4CB1-B84C-F2172E5DD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234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agenda-notulen-weeklogs</vt:lpstr>
      <vt:lpstr>11 november 2010</vt:lpstr>
    </vt:vector>
  </TitlesOfParts>
  <Company>FNT - Faculteit Natuur &amp; Techniek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Aydin Biber</cp:lastModifiedBy>
  <cp:revision>142</cp:revision>
  <cp:lastPrinted>2012-04-26T10:59:00Z</cp:lastPrinted>
  <dcterms:created xsi:type="dcterms:W3CDTF">2013-10-01T12:39:00Z</dcterms:created>
  <dcterms:modified xsi:type="dcterms:W3CDTF">2015-11-16T12:11:00Z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0x010100E9F4B512A82E5047AF4FA55B608E2827</vt:lpwstr>
  </property>
</Properties>
</file>